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E7E2F" w14:textId="77777777" w:rsidR="00B13A1E" w:rsidRDefault="000343A8">
      <w:pPr>
        <w:pStyle w:val="Title"/>
      </w:pPr>
      <w:r>
        <w:t>Speed OP</w:t>
      </w:r>
      <w:r>
        <w:tab/>
      </w:r>
    </w:p>
    <w:p w14:paraId="768BC06A" w14:textId="22E83554" w:rsidR="00B13A1E" w:rsidRDefault="00C16BFA" w:rsidP="00C16BFA">
      <w:pPr>
        <w:pStyle w:val="Heading1"/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A290BD6" wp14:editId="13D22E3C">
            <wp:simplePos x="0" y="0"/>
            <wp:positionH relativeFrom="column">
              <wp:posOffset>74930</wp:posOffset>
            </wp:positionH>
            <wp:positionV relativeFrom="paragraph">
              <wp:posOffset>443865</wp:posOffset>
            </wp:positionV>
            <wp:extent cx="3394710" cy="2263140"/>
            <wp:effectExtent l="0" t="0" r="8890" b="0"/>
            <wp:wrapSquare wrapText="bothSides"/>
            <wp:docPr id="2" name="Picture 2" title="Photo of boulders on beach in bright suns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3A8">
        <w:t>Te</w:t>
      </w:r>
      <w:bookmarkStart w:id="0" w:name="_GoBack"/>
      <w:bookmarkEnd w:id="0"/>
      <w:r w:rsidR="000343A8">
        <w:t>st</w:t>
      </w:r>
    </w:p>
    <w:p w14:paraId="02E0AE9B" w14:textId="4779B381" w:rsidR="00C16BFA" w:rsidRPr="00C16BFA" w:rsidRDefault="00C16BFA" w:rsidP="00C16BFA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C16BFA">
        <w:rPr>
          <w:rFonts w:ascii="Times New Roman" w:eastAsia="Times New Roman" w:hAnsi="Times New Roman" w:cs="Times New Roman"/>
          <w:color w:val="auto"/>
          <w:lang w:eastAsia="en-US"/>
        </w:rPr>
        <w:t>The e-mail server is unable to verify your server connection and is unable to deliver this message. Please restart your computer and try sending again.</w:t>
      </w:r>
    </w:p>
    <w:p w14:paraId="2A6A0005" w14:textId="4E824F02" w:rsidR="00B13A1E" w:rsidRDefault="00B13A1E">
      <w:pPr>
        <w:jc w:val="center"/>
      </w:pPr>
    </w:p>
    <w:p w14:paraId="3F8F7AEF" w14:textId="3698B800" w:rsidR="00B13A1E" w:rsidRDefault="00B13A1E"/>
    <w:sectPr w:rsidR="00B13A1E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DA8BB" w14:textId="77777777" w:rsidR="004149E4" w:rsidRDefault="004149E4">
      <w:pPr>
        <w:spacing w:after="0" w:line="240" w:lineRule="auto"/>
      </w:pPr>
      <w:r>
        <w:separator/>
      </w:r>
    </w:p>
  </w:endnote>
  <w:endnote w:type="continuationSeparator" w:id="0">
    <w:p w14:paraId="57869C63" w14:textId="77777777" w:rsidR="004149E4" w:rsidRDefault="0041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512EA0" w14:textId="77777777" w:rsidR="00B13A1E" w:rsidRDefault="00B4104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507AB" w14:textId="77777777" w:rsidR="004149E4" w:rsidRDefault="004149E4">
      <w:pPr>
        <w:spacing w:after="0" w:line="240" w:lineRule="auto"/>
      </w:pPr>
      <w:r>
        <w:separator/>
      </w:r>
    </w:p>
  </w:footnote>
  <w:footnote w:type="continuationSeparator" w:id="0">
    <w:p w14:paraId="7611296F" w14:textId="77777777" w:rsidR="004149E4" w:rsidRDefault="004149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A8"/>
    <w:rsid w:val="000343A8"/>
    <w:rsid w:val="004149E4"/>
    <w:rsid w:val="00B13A1E"/>
    <w:rsid w:val="00B4104D"/>
    <w:rsid w:val="00C1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FC6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3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viola_lv/Library/Containers/com.microsoft.Word/Data/Library/Caches/TM10002069/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3B"/>
    <w:rsid w:val="000A4255"/>
    <w:rsid w:val="00291080"/>
    <w:rsid w:val="0073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84F2F3C668A844A3F6AAD5986D99A4">
    <w:name w:val="AA84F2F3C668A844A3F6AAD5986D99A4"/>
  </w:style>
  <w:style w:type="paragraph" w:customStyle="1" w:styleId="9BF4ECBF58A0034A9BEF4E678AA79CD0">
    <w:name w:val="9BF4ECBF58A0034A9BEF4E678AA79CD0"/>
  </w:style>
  <w:style w:type="paragraph" w:customStyle="1" w:styleId="502ACAA75C5EE34A8CB3DD529119048B">
    <w:name w:val="502ACAA75C5EE34A8CB3DD529119048B"/>
  </w:style>
  <w:style w:type="paragraph" w:customStyle="1" w:styleId="0C5F5F6E2E61EA478AE4C8DF77667530">
    <w:name w:val="0C5F5F6E2E61EA478AE4C8DF776675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2</TotalTime>
  <Pages>1</Pages>
  <Words>25</Words>
  <Characters>145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Skumatov</dc:creator>
  <cp:keywords/>
  <dc:description/>
  <cp:lastModifiedBy>Sergey Skumatov</cp:lastModifiedBy>
  <cp:revision>2</cp:revision>
  <dcterms:created xsi:type="dcterms:W3CDTF">2015-11-30T09:23:00Z</dcterms:created>
  <dcterms:modified xsi:type="dcterms:W3CDTF">2015-12-04T19:06:00Z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